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60F2" w14:textId="395CB615" w:rsidR="00880FFD" w:rsidRDefault="009343C5">
      <w:pPr>
        <w:pStyle w:val="Heading1"/>
        <w:rPr>
          <w:rStyle w:val="Strong"/>
          <w:rFonts w:ascii="robotoregular" w:hAnsi="robotoregular"/>
          <w:color w:val="333333"/>
          <w:shd w:val="clear" w:color="auto" w:fill="FFFFFF"/>
        </w:rPr>
      </w:pPr>
      <w:r>
        <w:rPr>
          <w:rStyle w:val="Strong"/>
          <w:rFonts w:ascii="robotoregular" w:hAnsi="robotoregular"/>
          <w:color w:val="333333"/>
          <w:shd w:val="clear" w:color="auto" w:fill="FFFFFF"/>
        </w:rPr>
        <w:t>User stories</w:t>
      </w:r>
    </w:p>
    <w:p w14:paraId="7BF1C07B" w14:textId="2166483A" w:rsidR="009343C5" w:rsidRPr="009343C5" w:rsidRDefault="009343C5" w:rsidP="009343C5">
      <w:r>
        <w:t>HOW TO USE THIS SIT,</w:t>
      </w:r>
    </w:p>
    <w:p w14:paraId="1D3A3D08" w14:textId="7302B048" w:rsidR="00880FFD" w:rsidRDefault="009343C5" w:rsidP="009343C5">
      <w:pPr>
        <w:pStyle w:val="ListBullet"/>
      </w:pPr>
      <w:r>
        <w:t>It’s not that complicated like any other website you’ll find everting where it should be, like on top of the sit you’ll find the home, button our contact and about our work too.</w:t>
      </w:r>
    </w:p>
    <w:p w14:paraId="130975B5" w14:textId="6A26EC6D" w:rsidR="009343C5" w:rsidRDefault="009343C5" w:rsidP="009343C5">
      <w:pPr>
        <w:pStyle w:val="ListBullet"/>
      </w:pPr>
      <w:r>
        <w:t>And on the first paragraph you’ll learn more about our company work and what we do, which make’s it easier for users.</w:t>
      </w:r>
    </w:p>
    <w:p w14:paraId="72ED2B51" w14:textId="0B679D3A" w:rsidR="009343C5" w:rsidRDefault="009343C5" w:rsidP="009343C5">
      <w:pPr>
        <w:pStyle w:val="ListBullet"/>
      </w:pPr>
      <w:r>
        <w:t>Finally, you’ll see where you can send us email and next to that you’ll find our social too.</w:t>
      </w:r>
    </w:p>
    <w:p w14:paraId="5E442137" w14:textId="671A2BDD" w:rsidR="00880FFD" w:rsidRDefault="00000000">
      <w:pPr>
        <w:pStyle w:val="Heading2"/>
      </w:pPr>
      <w:r>
        <w:t>.</w:t>
      </w:r>
    </w:p>
    <w:sectPr w:rsidR="00880FF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62F6" w14:textId="77777777" w:rsidR="00204D66" w:rsidRDefault="00204D66">
      <w:r>
        <w:separator/>
      </w:r>
    </w:p>
    <w:p w14:paraId="4BDE6822" w14:textId="77777777" w:rsidR="00204D66" w:rsidRDefault="00204D66"/>
  </w:endnote>
  <w:endnote w:type="continuationSeparator" w:id="0">
    <w:p w14:paraId="790EE2E6" w14:textId="77777777" w:rsidR="00204D66" w:rsidRDefault="00204D66">
      <w:r>
        <w:continuationSeparator/>
      </w:r>
    </w:p>
    <w:p w14:paraId="4B238192" w14:textId="77777777" w:rsidR="00204D66" w:rsidRDefault="00204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regular">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1AD99684" w14:textId="77777777" w:rsidR="00880FF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22484" w14:textId="77777777" w:rsidR="00204D66" w:rsidRDefault="00204D66">
      <w:r>
        <w:separator/>
      </w:r>
    </w:p>
    <w:p w14:paraId="435F8E88" w14:textId="77777777" w:rsidR="00204D66" w:rsidRDefault="00204D66"/>
  </w:footnote>
  <w:footnote w:type="continuationSeparator" w:id="0">
    <w:p w14:paraId="4685698E" w14:textId="77777777" w:rsidR="00204D66" w:rsidRDefault="00204D66">
      <w:r>
        <w:continuationSeparator/>
      </w:r>
    </w:p>
    <w:p w14:paraId="072F3652" w14:textId="77777777" w:rsidR="00204D66" w:rsidRDefault="00204D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BD8AB2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76380260">
    <w:abstractNumId w:val="1"/>
  </w:num>
  <w:num w:numId="2" w16cid:durableId="198980027">
    <w:abstractNumId w:val="0"/>
  </w:num>
  <w:num w:numId="3" w16cid:durableId="945843731">
    <w:abstractNumId w:val="2"/>
  </w:num>
  <w:num w:numId="4" w16cid:durableId="771626314">
    <w:abstractNumId w:val="3"/>
  </w:num>
  <w:num w:numId="5" w16cid:durableId="1284733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C5"/>
    <w:rsid w:val="00204D66"/>
    <w:rsid w:val="004510C6"/>
    <w:rsid w:val="00880FFD"/>
    <w:rsid w:val="0093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00782"/>
  <w15:chartTrackingRefBased/>
  <w15:docId w15:val="{04EA7445-FB5F-CE4F-A428-78EED33A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fsum/Library/Containers/com.microsoft.Word/Data/Library/Application%20Support/Microsoft/Office/16.0/DTS/en-US%7b38FE6B41-FAEA-AC40-A9AB-B50737288E28%7d/%7b23068C56-7263-944A-B644-F1C9C1854B5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11</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Fitsum Tafesse</dc:creator>
  <cp:keywords/>
  <dc:description/>
  <cp:lastModifiedBy>Fitsum Tafesse</cp:lastModifiedBy>
  <cp:revision>1</cp:revision>
  <dcterms:created xsi:type="dcterms:W3CDTF">2023-04-24T16:54:00Z</dcterms:created>
  <dcterms:modified xsi:type="dcterms:W3CDTF">2023-04-24T17:05:00Z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